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9D4FBB" w:rsidRDefault="009D4FBB">
          <w:pPr>
            <w:rPr>
              <w:kern w:val="28"/>
            </w:rPr>
          </w:pPr>
        </w:p>
        <w:p w:rsidR="009D4FBB" w:rsidRDefault="00B64C41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4FBB" w:rsidRDefault="00B64C41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26E6">
                                      <w:t>PROJET DEV TECH WEB ET BDD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" filled="f" stroked="f">
                    <v:textbox>
                      <w:txbxContent>
                        <w:p w:rsidR="009D4FBB" w:rsidRDefault="00B64C41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A26E6">
                                <w:t>PROJET DEV TECH WEB ET BDD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D4FBB" w:rsidRDefault="009D4FBB">
                                <w:pPr>
                                  <w:pStyle w:val="En-tte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Zone de texte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" stroked="f" strokeweight=".5pt">
                    <v:fill r:id="rId8" o:title="" recolor="t" rotate="t" type="frame"/>
                    <v:textbox inset="0,0,0,0">
                      <w:txbxContent>
                        <w:p w:rsidR="009D4FBB" w:rsidRDefault="009D4FBB">
                          <w:pPr>
                            <w:pStyle w:val="En-tte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4FBB" w:rsidRDefault="00B64C41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26E6">
                                      <w:rPr>
                                        <w:sz w:val="56"/>
                                      </w:rPr>
                                      <w:t>LIVRABLE DE 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" filled="f" stroked="f">
                    <v:textbox>
                      <w:txbxContent>
                        <w:p w:rsidR="009D4FBB" w:rsidRDefault="00B64C41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A26E6">
                                <w:rPr>
                                  <w:sz w:val="56"/>
                                </w:rPr>
                                <w:t>LIVRABLE DE PROJET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154AA18C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F60F8C0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30F0F2B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D4FBB" w:rsidRDefault="009A26E6">
                                <w:r>
                                  <w:t>Ce document est une courte synthèse écrite, détaillant comment le site web a été conçu, de son architecture à son développement en passant par la base de données.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" filled="f" stroked="f">
                    <v:textbox>
                      <w:txbxContent>
                        <w:p w:rsidR="009D4FBB" w:rsidRDefault="009A26E6">
                          <w:r>
                            <w:t>Ce document est une courte synthèse écrite, détaillant comment le site web a été conçu, de son architecture à son développement en passant par la base de données.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6EB9538D85914F22A59C7E61862E166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9D4FBB" w:rsidRDefault="009A26E6">
          <w:pPr>
            <w:pStyle w:val="Titre"/>
          </w:pPr>
          <w:r>
            <w:t>LIVRABLE DE PROJET</w:t>
          </w:r>
        </w:p>
      </w:sdtContent>
    </w:sdt>
    <w:p w:rsidR="009D4FBB" w:rsidRDefault="00B64C41">
      <w:pPr>
        <w:pStyle w:val="Sous-titre"/>
      </w:pPr>
      <w:sdt>
        <w:sdtPr>
          <w:id w:val="1161806749"/>
          <w:placeholder>
            <w:docPart w:val="062B013E28FE4A9DAEE2D441214F7E9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9A26E6">
            <w:t>PROJET DEV TECH WEB ET BDD</w:t>
          </w:r>
        </w:sdtContent>
      </w:sdt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4FBB" w:rsidRDefault="009A26E6">
                              <w:pPr>
                                <w:pStyle w:val="Sous-titre"/>
                                <w:rPr>
                                  <w:color w:val="C8C8B1" w:themeColor="background2"/>
                                </w:rPr>
                              </w:pPr>
                              <w:r>
                                <w:rPr>
                                  <w:color w:val="C8C8B1" w:themeColor="background2"/>
                                </w:rPr>
                                <w:t>Arnaud PIZZETTA</w:t>
                              </w:r>
                            </w:p>
                            <w:p w:rsidR="009D4FBB" w:rsidRDefault="009A26E6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Elève en première année d’informatique à YNOV dans le cadre de mes projets j’ai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du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 xml:space="preserve"> réaliser une site-web portfolio qui me servira de CV plus tard.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oupe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">
                <v:rect id="Rectangle 18" o:spid="_x0000_s1031" style="position:absolute;top:62980;width:20485;height:28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" fillcolor="#d1282e [3215]" stroked="f"/>
                <v:rect id="Rectangle 17" o:spid="_x0000_s1032" style="position:absolute;width:20485;height:6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" filled="f" fillcolor="white [3212]" stroked="f">
                  <v:textbox>
                    <w:txbxContent>
                      <w:p w:rsidR="009D4FBB" w:rsidRDefault="009A26E6">
                        <w:pPr>
                          <w:pStyle w:val="Sous-titre"/>
                          <w:rPr>
                            <w:color w:val="C8C8B1" w:themeColor="background2"/>
                          </w:rPr>
                        </w:pPr>
                        <w:r>
                          <w:rPr>
                            <w:color w:val="C8C8B1" w:themeColor="background2"/>
                          </w:rPr>
                          <w:t>Arnaud PIZZETTA</w:t>
                        </w:r>
                      </w:p>
                      <w:p w:rsidR="009D4FBB" w:rsidRDefault="009A26E6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Elève en première année d’informatique à YNOV dans le cadre de mes projets j’ai </w:t>
                        </w:r>
                        <w:proofErr w:type="gramStart"/>
                        <w:r>
                          <w:rPr>
                            <w:color w:val="FFFFFF" w:themeColor="background1"/>
                          </w:rPr>
                          <w:t>du</w:t>
                        </w:r>
                        <w:proofErr w:type="gramEnd"/>
                        <w:r>
                          <w:rPr>
                            <w:color w:val="FFFFFF" w:themeColor="background1"/>
                          </w:rPr>
                          <w:t xml:space="preserve"> réaliser une site-web portfolio qui me servira de CV plus tard.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9D4FBB" w:rsidRDefault="009D4FBB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/>
    <w:p w:rsidR="009A26E6" w:rsidRDefault="009A26E6" w:rsidP="009A26E6">
      <w:bookmarkStart w:id="0" w:name="_GoBack"/>
      <w:bookmarkEnd w:id="0"/>
    </w:p>
    <w:sectPr w:rsidR="009A26E6">
      <w:footerReference w:type="default" r:id="rId9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C41" w:rsidRDefault="00B64C41">
      <w:pPr>
        <w:spacing w:after="0" w:line="240" w:lineRule="auto"/>
      </w:pPr>
      <w:r>
        <w:separator/>
      </w:r>
    </w:p>
  </w:endnote>
  <w:endnote w:type="continuationSeparator" w:id="0">
    <w:p w:rsidR="00B64C41" w:rsidRDefault="00B64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FBB" w:rsidRDefault="00B64C4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4FBB" w:rsidRDefault="009D4FBB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9D4FBB" w:rsidRDefault="009D4FBB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4FBB" w:rsidRDefault="00B64C4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9D4FBB" w:rsidRDefault="00B64C4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832857D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6FF572A"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AF77E19"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C41" w:rsidRDefault="00B64C41">
      <w:pPr>
        <w:spacing w:after="0" w:line="240" w:lineRule="auto"/>
      </w:pPr>
      <w:r>
        <w:separator/>
      </w:r>
    </w:p>
  </w:footnote>
  <w:footnote w:type="continuationSeparator" w:id="0">
    <w:p w:rsidR="00B64C41" w:rsidRDefault="00B64C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E6"/>
    <w:rsid w:val="009A26E6"/>
    <w:rsid w:val="009D4FBB"/>
    <w:rsid w:val="00B6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663AD"/>
  <w15:docId w15:val="{33ABD2F7-131A-4900-9497-4F4E7AB6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Accentuationlgr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lgr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Rapport%20(cr&#233;ation%20Essent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B9538D85914F22A59C7E61862E16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2D40B1-C43E-4655-8CD4-C134EE7F2CDE}"/>
      </w:docPartPr>
      <w:docPartBody>
        <w:p w:rsidR="00000000" w:rsidRDefault="006C4E00">
          <w:pPr>
            <w:pStyle w:val="6EB9538D85914F22A59C7E61862E166C"/>
          </w:pPr>
          <w:r>
            <w:t>[Titre du document]</w:t>
          </w:r>
        </w:p>
      </w:docPartBody>
    </w:docPart>
    <w:docPart>
      <w:docPartPr>
        <w:name w:val="062B013E28FE4A9DAEE2D441214F7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8BC97E-E4CE-4DFA-AC2E-8CB9B1E120AF}"/>
      </w:docPartPr>
      <w:docPartBody>
        <w:p w:rsidR="00000000" w:rsidRDefault="006C4E00">
          <w:pPr>
            <w:pStyle w:val="062B013E28FE4A9DAEE2D441214F7E9E"/>
          </w:pPr>
          <w: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00"/>
    <w:rsid w:val="006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EB9538D85914F22A59C7E61862E166C">
    <w:name w:val="6EB9538D85914F22A59C7E61862E166C"/>
  </w:style>
  <w:style w:type="paragraph" w:customStyle="1" w:styleId="062B013E28FE4A9DAEE2D441214F7E9E">
    <w:name w:val="062B013E28FE4A9DAEE2D441214F7E9E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9E771081A8614BF29E51060386BB9BE7">
    <w:name w:val="9E771081A8614BF29E51060386BB9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(création Essentiel).dotx</Template>
  <TotalTime>5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LIVRABLE DE PROJET</dc:title>
  <dc:subject>PROJET DEV TECH WEB ET BDD</dc:subject>
  <dc:creator>Arnaud Arnaud</dc:creator>
  <cp:keywords/>
  <cp:lastModifiedBy>PIZZETTA Arnaud</cp:lastModifiedBy>
  <cp:revision>1</cp:revision>
  <dcterms:created xsi:type="dcterms:W3CDTF">2019-06-07T08:13:00Z</dcterms:created>
  <dcterms:modified xsi:type="dcterms:W3CDTF">2019-06-07T08:18:00Z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